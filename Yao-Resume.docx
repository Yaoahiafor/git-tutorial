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4E6B01" w14:paraId="6EB5396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C90EDA9" w14:textId="4B06BE49" w:rsidR="00692703" w:rsidRPr="0027740A" w:rsidRDefault="004C0CDB" w:rsidP="004C0CDB">
            <w:pPr>
              <w:pStyle w:val="Title"/>
              <w:jc w:val="left"/>
              <w:rPr>
                <w:rFonts w:ascii="Times New Roman" w:hAnsi="Times New Roman" w:cs="Times New Roman"/>
                <w:sz w:val="72"/>
                <w:szCs w:val="72"/>
              </w:rPr>
            </w:pPr>
            <w:r w:rsidRPr="0027740A">
              <w:rPr>
                <w:rFonts w:ascii="Times New Roman" w:hAnsi="Times New Roman" w:cs="Times New Roman"/>
                <w:sz w:val="72"/>
                <w:szCs w:val="72"/>
              </w:rPr>
              <w:t xml:space="preserve">        </w:t>
            </w:r>
            <w:r w:rsidR="00960051" w:rsidRPr="0027740A">
              <w:rPr>
                <w:rFonts w:ascii="Times New Roman" w:hAnsi="Times New Roman" w:cs="Times New Roman"/>
                <w:sz w:val="72"/>
                <w:szCs w:val="72"/>
              </w:rPr>
              <w:t xml:space="preserve">      </w:t>
            </w:r>
            <w:r w:rsidRPr="0027740A">
              <w:rPr>
                <w:rFonts w:ascii="Times New Roman" w:hAnsi="Times New Roman" w:cs="Times New Roman"/>
                <w:sz w:val="72"/>
                <w:szCs w:val="72"/>
              </w:rPr>
              <w:t xml:space="preserve">Yao </w:t>
            </w:r>
            <w:r w:rsidR="00960051" w:rsidRPr="0027740A">
              <w:rPr>
                <w:rFonts w:ascii="Times New Roman" w:hAnsi="Times New Roman" w:cs="Times New Roman"/>
                <w:sz w:val="72"/>
                <w:szCs w:val="72"/>
              </w:rPr>
              <w:t>Ahiafor</w:t>
            </w:r>
          </w:p>
          <w:p w14:paraId="4EFA29D6" w14:textId="228264ED" w:rsidR="00692703" w:rsidRPr="004E6B01" w:rsidRDefault="00880CCF" w:rsidP="00913946">
            <w:pPr>
              <w:pStyle w:val="ContactInf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6B0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F548DB" w:rsidRPr="004E6B01">
              <w:rPr>
                <w:rFonts w:ascii="Times New Roman" w:hAnsi="Times New Roman" w:cs="Times New Roman"/>
                <w:sz w:val="24"/>
                <w:szCs w:val="24"/>
              </w:rPr>
              <w:t>01,3</w:t>
            </w:r>
            <w:r w:rsidR="00F548DB" w:rsidRPr="004E6B0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F548DB" w:rsidRPr="004E6B01">
              <w:rPr>
                <w:rFonts w:ascii="Times New Roman" w:hAnsi="Times New Roman" w:cs="Times New Roman"/>
                <w:sz w:val="24"/>
                <w:szCs w:val="24"/>
              </w:rPr>
              <w:t xml:space="preserve"> street NE </w:t>
            </w:r>
            <w:r w:rsidR="001E3829" w:rsidRPr="004E6B01">
              <w:rPr>
                <w:rFonts w:ascii="Times New Roman" w:hAnsi="Times New Roman" w:cs="Times New Roman"/>
                <w:sz w:val="24"/>
                <w:szCs w:val="24"/>
              </w:rPr>
              <w:t>Center Point</w:t>
            </w:r>
            <w:r w:rsidR="009E7B09" w:rsidRPr="004E6B01">
              <w:rPr>
                <w:rFonts w:ascii="Times New Roman" w:hAnsi="Times New Roman" w:cs="Times New Roman"/>
                <w:sz w:val="24"/>
                <w:szCs w:val="24"/>
              </w:rPr>
              <w:t xml:space="preserve"> AL 35215</w:t>
            </w:r>
            <w:r w:rsidR="00641A27" w:rsidRPr="004E6B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92703" w:rsidRPr="004E6B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0053" w:rsidRPr="004E6B01">
              <w:rPr>
                <w:rFonts w:ascii="Times New Roman" w:hAnsi="Times New Roman" w:cs="Times New Roman"/>
                <w:sz w:val="24"/>
                <w:szCs w:val="24"/>
              </w:rPr>
              <w:t>Tel:</w:t>
            </w:r>
            <w:r w:rsidR="00641A27" w:rsidRPr="004E6B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0053" w:rsidRPr="004E6B01">
              <w:rPr>
                <w:rFonts w:ascii="Times New Roman" w:hAnsi="Times New Roman" w:cs="Times New Roman"/>
                <w:sz w:val="24"/>
                <w:szCs w:val="24"/>
              </w:rPr>
              <w:t>(334) 701-5000</w:t>
            </w:r>
          </w:p>
          <w:p w14:paraId="6E23CE7B" w14:textId="19CCE3C8" w:rsidR="00692703" w:rsidRPr="004E6B01" w:rsidRDefault="00000000" w:rsidP="00913946">
            <w:pPr>
              <w:pStyle w:val="ContactInfoEmphasis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595959" w:themeColor="text1" w:themeTint="A6"/>
                  <w:sz w:val="24"/>
                  <w:szCs w:val="24"/>
                </w:rPr>
                <w:alias w:val="Enter email:"/>
                <w:tag w:val="Enter email:"/>
                <w:id w:val="1154873695"/>
                <w:placeholder>
                  <w:docPart w:val="8AC66CAFAF2240289C214E95539EC832"/>
                </w:placeholder>
                <w:temporary/>
                <w:showingPlcHdr/>
                <w15:appearance w15:val="hidden"/>
              </w:sdtPr>
              <w:sdtContent>
                <w:r w:rsidR="00C57FC6" w:rsidRPr="004E6B01">
                  <w:rPr>
                    <w:rFonts w:ascii="Times New Roman" w:hAnsi="Times New Roman" w:cs="Times New Roman"/>
                    <w:color w:val="595959" w:themeColor="text1" w:themeTint="A6"/>
                    <w:sz w:val="24"/>
                    <w:szCs w:val="24"/>
                  </w:rPr>
                  <w:t>Email</w:t>
                </w:r>
              </w:sdtContent>
            </w:sdt>
            <w:r w:rsidR="00692703" w:rsidRPr="004E6B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r w:rsidR="00F65031" w:rsidRPr="004E6B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: </w:t>
            </w:r>
            <w:r w:rsidR="00DA20B6" w:rsidRPr="004E6B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Yaoahiafor</w:t>
            </w:r>
            <w:r w:rsidR="006C4CF3" w:rsidRPr="004E6B01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w@gmail.com</w:t>
            </w:r>
          </w:p>
        </w:tc>
      </w:tr>
      <w:tr w:rsidR="009571D8" w:rsidRPr="004E6B01" w14:paraId="0250B0A7" w14:textId="77777777" w:rsidTr="00692703">
        <w:tc>
          <w:tcPr>
            <w:tcW w:w="9360" w:type="dxa"/>
            <w:tcMar>
              <w:top w:w="432" w:type="dxa"/>
            </w:tcMar>
          </w:tcPr>
          <w:p w14:paraId="3968BE13" w14:textId="5769E87C" w:rsidR="001755A8" w:rsidRPr="004E6B01" w:rsidRDefault="009D1AA4" w:rsidP="00913946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6B01">
              <w:rPr>
                <w:rFonts w:ascii="Times New Roman" w:hAnsi="Times New Roman" w:cs="Times New Roman"/>
                <w:sz w:val="24"/>
                <w:szCs w:val="24"/>
              </w:rPr>
              <w:t>Multi</w:t>
            </w:r>
            <w:r w:rsidR="00F61D5E" w:rsidRPr="004E6B01">
              <w:rPr>
                <w:rFonts w:ascii="Times New Roman" w:hAnsi="Times New Roman" w:cs="Times New Roman"/>
                <w:sz w:val="24"/>
                <w:szCs w:val="24"/>
              </w:rPr>
              <w:t>-talented in assembly line work cons</w:t>
            </w:r>
            <w:r w:rsidR="00D05E34" w:rsidRPr="004E6B01">
              <w:rPr>
                <w:rFonts w:ascii="Times New Roman" w:hAnsi="Times New Roman" w:cs="Times New Roman"/>
                <w:sz w:val="24"/>
                <w:szCs w:val="24"/>
              </w:rPr>
              <w:t>istently rewarded for success in planning and opera</w:t>
            </w:r>
            <w:r w:rsidR="00D13AE7" w:rsidRPr="004E6B01">
              <w:rPr>
                <w:rFonts w:ascii="Times New Roman" w:hAnsi="Times New Roman" w:cs="Times New Roman"/>
                <w:sz w:val="24"/>
                <w:szCs w:val="24"/>
              </w:rPr>
              <w:t>tional improvements. Experience</w:t>
            </w:r>
            <w:r w:rsidR="00CC24D2" w:rsidRPr="004E6B01">
              <w:rPr>
                <w:rFonts w:ascii="Times New Roman" w:hAnsi="Times New Roman" w:cs="Times New Roman"/>
                <w:sz w:val="24"/>
                <w:szCs w:val="24"/>
              </w:rPr>
              <w:t xml:space="preserve"> in policy development and staff management proce</w:t>
            </w:r>
            <w:r w:rsidR="004F6CDD" w:rsidRPr="004E6B01">
              <w:rPr>
                <w:rFonts w:ascii="Times New Roman" w:hAnsi="Times New Roman" w:cs="Times New Roman"/>
                <w:sz w:val="24"/>
                <w:szCs w:val="24"/>
              </w:rPr>
              <w:t>dures positively impacting overall morale and productivit</w:t>
            </w:r>
            <w:r w:rsidR="00091C46" w:rsidRPr="004E6B01">
              <w:rPr>
                <w:rFonts w:ascii="Times New Roman" w:hAnsi="Times New Roman" w:cs="Times New Roman"/>
                <w:sz w:val="24"/>
                <w:szCs w:val="24"/>
              </w:rPr>
              <w:t>y.</w:t>
            </w:r>
          </w:p>
        </w:tc>
      </w:tr>
    </w:tbl>
    <w:p w14:paraId="6C95B0A9" w14:textId="77777777" w:rsidR="004E01EB" w:rsidRPr="004E6B01" w:rsidRDefault="00000000" w:rsidP="004E01EB">
      <w:pPr>
        <w:pStyle w:val="Heading1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Experience:"/>
          <w:tag w:val="Experience:"/>
          <w:id w:val="-1983300934"/>
          <w:placeholder>
            <w:docPart w:val="CC17F0B526DC4727A467207E9E339697"/>
          </w:placeholder>
          <w:temporary/>
          <w:showingPlcHdr/>
          <w15:appearance w15:val="hidden"/>
        </w:sdtPr>
        <w:sdtContent>
          <w:r w:rsidR="004E01EB" w:rsidRPr="004E6B01">
            <w:rPr>
              <w:rFonts w:ascii="Times New Roman" w:hAnsi="Times New Roman" w:cs="Times New Roman"/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4E6B01" w14:paraId="4C334771" w14:textId="77777777" w:rsidTr="00D66A52">
        <w:tc>
          <w:tcPr>
            <w:tcW w:w="9355" w:type="dxa"/>
          </w:tcPr>
          <w:p w14:paraId="45A733DD" w14:textId="60560E3B" w:rsidR="001D0BF1" w:rsidRPr="004E6B01" w:rsidRDefault="00160898" w:rsidP="001D0BF1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sz w:val="24"/>
              </w:rPr>
            </w:pPr>
            <w:r w:rsidRPr="004E6B01">
              <w:rPr>
                <w:rFonts w:ascii="Times New Roman" w:hAnsi="Times New Roman" w:cs="Times New Roman"/>
                <w:sz w:val="24"/>
              </w:rPr>
              <w:t>Jun 2015</w:t>
            </w:r>
            <w:r w:rsidR="001D0BF1" w:rsidRPr="004E6B0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B093A" w:rsidRPr="004E6B01">
              <w:rPr>
                <w:rFonts w:ascii="Times New Roman" w:hAnsi="Times New Roman" w:cs="Times New Roman"/>
                <w:sz w:val="24"/>
              </w:rPr>
              <w:t>– JUL 2017</w:t>
            </w:r>
          </w:p>
          <w:p w14:paraId="3A7D886A" w14:textId="4AC60B03" w:rsidR="001D0BF1" w:rsidRPr="007D6998" w:rsidRDefault="004E6B01" w:rsidP="001D0BF1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7D6998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OTAM</w:t>
            </w:r>
            <w:r w:rsidR="001D0BF1" w:rsidRPr="007D6998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</w:t>
            </w:r>
            <w:r w:rsidR="00FB1418" w:rsidRPr="007D6998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/ </w:t>
            </w:r>
            <w:r w:rsidR="00BB1755" w:rsidRPr="007D6998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Lome- togo </w:t>
            </w:r>
          </w:p>
          <w:p w14:paraId="23197EDA" w14:textId="77777777" w:rsidR="001E3120" w:rsidRDefault="00EC63EB" w:rsidP="001D0BF1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Machine operator </w:t>
            </w:r>
          </w:p>
          <w:p w14:paraId="70FD9D21" w14:textId="77777777" w:rsidR="00EC63EB" w:rsidRDefault="00EC63EB" w:rsidP="001D0BF1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 Fill in production paperwork</w:t>
            </w:r>
          </w:p>
          <w:p w14:paraId="086DEAF2" w14:textId="77777777" w:rsidR="00EC63EB" w:rsidRDefault="00EC63EB" w:rsidP="001D0BF1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 Production helper</w:t>
            </w:r>
          </w:p>
          <w:p w14:paraId="7CE73042" w14:textId="2DB4B2A1" w:rsidR="00751DB6" w:rsidRPr="004E6B01" w:rsidRDefault="00751DB6" w:rsidP="001D0BF1">
            <w:p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 Shelving and rotation stock</w:t>
            </w:r>
          </w:p>
        </w:tc>
      </w:tr>
      <w:tr w:rsidR="00F61DF9" w:rsidRPr="00CF1A49" w14:paraId="0657D5BB" w14:textId="77777777" w:rsidTr="00F61DF9">
        <w:tc>
          <w:tcPr>
            <w:tcW w:w="9355" w:type="dxa"/>
            <w:tcMar>
              <w:top w:w="216" w:type="dxa"/>
            </w:tcMar>
          </w:tcPr>
          <w:p w14:paraId="66489071" w14:textId="71E24FE1" w:rsidR="00F61DF9" w:rsidRPr="00CF1A49" w:rsidRDefault="00D6512B" w:rsidP="00F61DF9">
            <w:pPr>
              <w:pStyle w:val="Heading3"/>
              <w:contextualSpacing w:val="0"/>
              <w:outlineLvl w:val="2"/>
            </w:pPr>
            <w:r>
              <w:t>May 2018</w:t>
            </w:r>
            <w:r w:rsidR="00F61DF9" w:rsidRPr="00CF1A49">
              <w:t xml:space="preserve"> – </w:t>
            </w:r>
            <w:r>
              <w:t>March 20</w:t>
            </w:r>
            <w:r w:rsidR="00485F50">
              <w:t>21</w:t>
            </w:r>
          </w:p>
          <w:p w14:paraId="08DA2974" w14:textId="5EE35E8A" w:rsidR="00F61DF9" w:rsidRPr="007D6998" w:rsidRDefault="00485F50" w:rsidP="00F61DF9">
            <w:pPr>
              <w:pStyle w:val="Heading2"/>
              <w:contextualSpacing w:val="0"/>
              <w:outlineLvl w:val="1"/>
              <w:rPr>
                <w:b w:val="0"/>
                <w:bCs/>
              </w:rPr>
            </w:pPr>
            <w:r w:rsidRPr="007D6998">
              <w:rPr>
                <w:b w:val="0"/>
                <w:bCs/>
              </w:rPr>
              <w:t>Sterilite corporation</w:t>
            </w:r>
            <w:r w:rsidR="00F61DF9" w:rsidRPr="007D6998">
              <w:rPr>
                <w:b w:val="0"/>
                <w:bCs/>
              </w:rPr>
              <w:t xml:space="preserve">, </w:t>
            </w:r>
            <w:r w:rsidR="000915A1" w:rsidRPr="007D6998">
              <w:rPr>
                <w:b w:val="0"/>
                <w:bCs/>
              </w:rPr>
              <w:t xml:space="preserve">plastics fabrication </w:t>
            </w:r>
            <w:r w:rsidR="00007269" w:rsidRPr="007D6998">
              <w:rPr>
                <w:b w:val="0"/>
                <w:bCs/>
              </w:rPr>
              <w:t>/ jefferson county, Al</w:t>
            </w:r>
          </w:p>
          <w:p w14:paraId="5BE7F138" w14:textId="77777777" w:rsidR="00F61DF9" w:rsidRDefault="00EE596C" w:rsidP="00F61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Cell operator</w:t>
            </w:r>
          </w:p>
          <w:p w14:paraId="22F975B0" w14:textId="77777777" w:rsidR="005A19FD" w:rsidRDefault="005A19FD" w:rsidP="00F61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 Carpet cutter</w:t>
            </w:r>
          </w:p>
          <w:p w14:paraId="3474F7EC" w14:textId="77777777" w:rsidR="005A19FD" w:rsidRPr="00EE596C" w:rsidRDefault="005A19FD" w:rsidP="00F61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804A5">
              <w:rPr>
                <w:rFonts w:ascii="Times New Roman" w:hAnsi="Times New Roman" w:cs="Times New Roman"/>
                <w:sz w:val="24"/>
                <w:szCs w:val="24"/>
              </w:rPr>
              <w:t xml:space="preserve"> Assembly part</w:t>
            </w:r>
          </w:p>
        </w:tc>
      </w:tr>
    </w:tbl>
    <w:sdt>
      <w:sdtPr>
        <w:alias w:val="Education:"/>
        <w:tag w:val="Education:"/>
        <w:id w:val="-1908763273"/>
        <w:placeholder>
          <w:docPart w:val="4D35EF67E78949A298C75FA393AAD86C"/>
        </w:placeholder>
        <w:temporary/>
        <w:showingPlcHdr/>
        <w15:appearance w15:val="hidden"/>
      </w:sdtPr>
      <w:sdtContent>
        <w:p w14:paraId="72AF14DD" w14:textId="77777777" w:rsidR="00DA59AA" w:rsidRPr="00CF1A49" w:rsidRDefault="00DA59AA" w:rsidP="0097790C">
          <w:pPr>
            <w:pStyle w:val="Heading1"/>
          </w:pPr>
          <w:r w:rsidRPr="007D6998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40ADC1E" w14:textId="77777777" w:rsidTr="00D66A52">
        <w:tc>
          <w:tcPr>
            <w:tcW w:w="9355" w:type="dxa"/>
          </w:tcPr>
          <w:p w14:paraId="41C04963" w14:textId="37B0F9D5" w:rsidR="001D0BF1" w:rsidRPr="00CF1A49" w:rsidRDefault="00E91D79" w:rsidP="001D0BF1">
            <w:pPr>
              <w:pStyle w:val="Heading3"/>
              <w:contextualSpacing w:val="0"/>
              <w:outlineLvl w:val="2"/>
            </w:pPr>
            <w:r>
              <w:t>May 2012</w:t>
            </w:r>
          </w:p>
          <w:p w14:paraId="1CB698A6" w14:textId="56372E9B" w:rsidR="007538DC" w:rsidRPr="007D6998" w:rsidRDefault="00804145" w:rsidP="00A074E9">
            <w:pPr>
              <w:pStyle w:val="Heading2"/>
              <w:contextualSpacing w:val="0"/>
              <w:rPr>
                <w:b w:val="0"/>
                <w:bCs/>
              </w:rPr>
            </w:pPr>
            <w:r w:rsidRPr="007D6998">
              <w:rPr>
                <w:b w:val="0"/>
                <w:bCs/>
              </w:rPr>
              <w:t>High school diploma</w:t>
            </w:r>
            <w:r w:rsidR="0034125F" w:rsidRPr="007D6998">
              <w:rPr>
                <w:b w:val="0"/>
                <w:bCs/>
              </w:rPr>
              <w:t xml:space="preserve"> </w:t>
            </w:r>
            <w:r w:rsidR="00A074E9" w:rsidRPr="007D6998">
              <w:rPr>
                <w:b w:val="0"/>
                <w:bCs/>
              </w:rPr>
              <w:t>(CSI zongo Lome- Togo)</w:t>
            </w:r>
          </w:p>
        </w:tc>
      </w:tr>
      <w:tr w:rsidR="00F61DF9" w:rsidRPr="00CF1A49" w14:paraId="27198B92" w14:textId="77777777" w:rsidTr="00F61DF9">
        <w:tc>
          <w:tcPr>
            <w:tcW w:w="9355" w:type="dxa"/>
            <w:tcMar>
              <w:top w:w="216" w:type="dxa"/>
            </w:tcMar>
          </w:tcPr>
          <w:p w14:paraId="4FAB2D22" w14:textId="4B41BC47" w:rsidR="00F61DF9" w:rsidRPr="00CF1A49" w:rsidRDefault="0085000A" w:rsidP="00F61DF9">
            <w:pPr>
              <w:pStyle w:val="Heading3"/>
              <w:contextualSpacing w:val="0"/>
              <w:outlineLvl w:val="2"/>
            </w:pPr>
            <w:r>
              <w:t>September 2019</w:t>
            </w:r>
          </w:p>
          <w:p w14:paraId="74EF6111" w14:textId="6F091F8C" w:rsidR="00F61DF9" w:rsidRPr="007D6998" w:rsidRDefault="00EA087E" w:rsidP="00F61DF9">
            <w:pPr>
              <w:pStyle w:val="Heading2"/>
              <w:contextualSpacing w:val="0"/>
              <w:outlineLvl w:val="1"/>
              <w:rPr>
                <w:b w:val="0"/>
                <w:bCs/>
              </w:rPr>
            </w:pPr>
            <w:r w:rsidRPr="007D6998">
              <w:rPr>
                <w:b w:val="0"/>
                <w:bCs/>
              </w:rPr>
              <w:t>CERTIFICATE:</w:t>
            </w:r>
            <w:r w:rsidR="008E318F" w:rsidRPr="007D6998">
              <w:rPr>
                <w:b w:val="0"/>
                <w:bCs/>
              </w:rPr>
              <w:t xml:space="preserve"> Alabama certified worker 09</w:t>
            </w:r>
            <w:r w:rsidRPr="007D6998">
              <w:rPr>
                <w:b w:val="0"/>
                <w:bCs/>
              </w:rPr>
              <w:t>/2019</w:t>
            </w:r>
          </w:p>
          <w:p w14:paraId="09126777" w14:textId="0D30BD8F" w:rsidR="00EA087E" w:rsidRPr="0043216D" w:rsidRDefault="0043216D" w:rsidP="00F61DF9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b w:val="0"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595959" w:themeColor="text1" w:themeTint="A6"/>
                <w:sz w:val="24"/>
                <w:szCs w:val="24"/>
              </w:rPr>
              <w:t>jefferson State community college- birmingham</w:t>
            </w:r>
            <w:r w:rsidR="009E553E">
              <w:rPr>
                <w:rFonts w:ascii="Times New Roman" w:hAnsi="Times New Roman" w:cs="Times New Roman"/>
                <w:b w:val="0"/>
                <w:bCs/>
                <w:color w:val="595959" w:themeColor="text1" w:themeTint="A6"/>
                <w:sz w:val="24"/>
                <w:szCs w:val="24"/>
              </w:rPr>
              <w:t>, Al #Fxbswonnm11 Act work</w:t>
            </w:r>
            <w:r w:rsidR="002A0120">
              <w:rPr>
                <w:rFonts w:ascii="Times New Roman" w:hAnsi="Times New Roman" w:cs="Times New Roman"/>
                <w:b w:val="0"/>
                <w:bCs/>
                <w:color w:val="595959" w:themeColor="text1" w:themeTint="A6"/>
                <w:sz w:val="24"/>
                <w:szCs w:val="24"/>
              </w:rPr>
              <w:t>keys Ncrc, 09/ 2019</w:t>
            </w:r>
          </w:p>
          <w:p w14:paraId="1E6BC2B6" w14:textId="6DEB0EC9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D24F1DABD831422EBF9EE1AD37BEF390"/>
        </w:placeholder>
        <w:temporary/>
        <w:showingPlcHdr/>
        <w15:appearance w15:val="hidden"/>
      </w:sdtPr>
      <w:sdtContent>
        <w:p w14:paraId="1A0C3682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303F474" w14:textId="77777777" w:rsidTr="00CF1A49">
        <w:tc>
          <w:tcPr>
            <w:tcW w:w="4675" w:type="dxa"/>
          </w:tcPr>
          <w:p w14:paraId="6193E43A" w14:textId="35770BE6" w:rsidR="001E3120" w:rsidRPr="007D6998" w:rsidRDefault="00DC3B96" w:rsidP="006E1507">
            <w:pPr>
              <w:pStyle w:val="ListBullet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6998">
              <w:rPr>
                <w:rFonts w:ascii="Times New Roman" w:hAnsi="Times New Roman" w:cs="Times New Roman"/>
                <w:sz w:val="24"/>
                <w:szCs w:val="24"/>
              </w:rPr>
              <w:t>Supplies</w:t>
            </w:r>
            <w:r w:rsidR="00A61F2F" w:rsidRPr="007D6998">
              <w:rPr>
                <w:rFonts w:ascii="Times New Roman" w:hAnsi="Times New Roman" w:cs="Times New Roman"/>
                <w:sz w:val="24"/>
                <w:szCs w:val="24"/>
              </w:rPr>
              <w:t xml:space="preserve"> organization: Shelving and rotating stock</w:t>
            </w:r>
          </w:p>
          <w:p w14:paraId="01A77E75" w14:textId="44662DFC" w:rsidR="001F4E6D" w:rsidRPr="006E1507" w:rsidRDefault="00A61F2F" w:rsidP="006E1507">
            <w:pPr>
              <w:pStyle w:val="ListBullet"/>
              <w:contextualSpacing w:val="0"/>
            </w:pPr>
            <w:r w:rsidRPr="007D6998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B22396" w:rsidRPr="007D6998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</w:p>
        </w:tc>
        <w:tc>
          <w:tcPr>
            <w:tcW w:w="4675" w:type="dxa"/>
            <w:tcMar>
              <w:left w:w="360" w:type="dxa"/>
            </w:tcMar>
          </w:tcPr>
          <w:p w14:paraId="11AB0BE0" w14:textId="021D2A8A" w:rsidR="003A0632" w:rsidRPr="007D6998" w:rsidRDefault="00B22396" w:rsidP="006E1507">
            <w:pPr>
              <w:pStyle w:val="ListBullet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6998">
              <w:rPr>
                <w:rFonts w:ascii="Times New Roman" w:hAnsi="Times New Roman" w:cs="Times New Roman"/>
                <w:sz w:val="24"/>
                <w:szCs w:val="24"/>
              </w:rPr>
              <w:t>Computer skills</w:t>
            </w:r>
          </w:p>
          <w:p w14:paraId="69F33AC9" w14:textId="72F5E32F" w:rsidR="001E3120" w:rsidRPr="007D6998" w:rsidRDefault="00B22396" w:rsidP="006E1507">
            <w:pPr>
              <w:pStyle w:val="ListBullet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6998">
              <w:rPr>
                <w:rFonts w:ascii="Times New Roman" w:hAnsi="Times New Roman" w:cs="Times New Roman"/>
                <w:sz w:val="24"/>
                <w:szCs w:val="24"/>
              </w:rPr>
              <w:t>Measurement tools</w:t>
            </w:r>
          </w:p>
          <w:p w14:paraId="33230F05" w14:textId="2F190C8A" w:rsidR="001E3120" w:rsidRPr="006E1507" w:rsidRDefault="00B22396" w:rsidP="006E1507">
            <w:pPr>
              <w:pStyle w:val="ListBullet"/>
              <w:contextualSpacing w:val="0"/>
            </w:pPr>
            <w:r w:rsidRPr="007D6998">
              <w:rPr>
                <w:rFonts w:ascii="Times New Roman" w:hAnsi="Times New Roman" w:cs="Times New Roman"/>
                <w:sz w:val="24"/>
                <w:szCs w:val="24"/>
              </w:rPr>
              <w:t>Production</w:t>
            </w:r>
            <w:r w:rsidR="00034E1B" w:rsidRPr="007D6998">
              <w:rPr>
                <w:rFonts w:ascii="Times New Roman" w:hAnsi="Times New Roman" w:cs="Times New Roman"/>
                <w:sz w:val="24"/>
                <w:szCs w:val="24"/>
              </w:rPr>
              <w:t xml:space="preserve"> &amp; quality control</w:t>
            </w:r>
          </w:p>
        </w:tc>
      </w:tr>
    </w:tbl>
    <w:sdt>
      <w:sdtPr>
        <w:alias w:val="Activities:"/>
        <w:tag w:val="Activities:"/>
        <w:id w:val="1223332893"/>
        <w:placeholder>
          <w:docPart w:val="28FDA3F401E641D499F46C2BE1090AB8"/>
        </w:placeholder>
        <w:temporary/>
        <w:showingPlcHdr/>
        <w15:appearance w15:val="hidden"/>
      </w:sdtPr>
      <w:sdtContent>
        <w:p w14:paraId="29C5E47A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27DAEA19" w14:textId="39385AC2" w:rsidR="00B51D1B" w:rsidRPr="006E1507" w:rsidRDefault="00385843" w:rsidP="006E1507">
      <w:r w:rsidRPr="007D6998">
        <w:rPr>
          <w:rFonts w:ascii="Times New Roman" w:hAnsi="Times New Roman" w:cs="Times New Roman"/>
          <w:sz w:val="24"/>
          <w:szCs w:val="24"/>
        </w:rPr>
        <w:t>Reading, Football, Soccer, Scrabble</w:t>
      </w:r>
      <w:r w:rsidR="00394085" w:rsidRPr="007D6998">
        <w:rPr>
          <w:rFonts w:ascii="Times New Roman" w:hAnsi="Times New Roman" w:cs="Times New Roman"/>
          <w:sz w:val="24"/>
          <w:szCs w:val="24"/>
        </w:rPr>
        <w:t xml:space="preserve"> and Travel</w:t>
      </w:r>
      <w:r w:rsidR="00394085">
        <w:t>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5B807" w14:textId="77777777" w:rsidR="00FC4FE6" w:rsidRDefault="00FC4FE6" w:rsidP="0068194B">
      <w:r>
        <w:separator/>
      </w:r>
    </w:p>
    <w:p w14:paraId="03F1D59D" w14:textId="77777777" w:rsidR="00FC4FE6" w:rsidRDefault="00FC4FE6"/>
    <w:p w14:paraId="6F9C9F41" w14:textId="77777777" w:rsidR="00FC4FE6" w:rsidRDefault="00FC4FE6"/>
  </w:endnote>
  <w:endnote w:type="continuationSeparator" w:id="0">
    <w:p w14:paraId="36180C43" w14:textId="77777777" w:rsidR="00FC4FE6" w:rsidRDefault="00FC4FE6" w:rsidP="0068194B">
      <w:r>
        <w:continuationSeparator/>
      </w:r>
    </w:p>
    <w:p w14:paraId="539B474C" w14:textId="77777777" w:rsidR="00FC4FE6" w:rsidRDefault="00FC4FE6"/>
    <w:p w14:paraId="070B0A1A" w14:textId="77777777" w:rsidR="00FC4FE6" w:rsidRDefault="00FC4F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F160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F1469" w14:textId="77777777" w:rsidR="00FC4FE6" w:rsidRDefault="00FC4FE6" w:rsidP="0068194B">
      <w:r>
        <w:separator/>
      </w:r>
    </w:p>
    <w:p w14:paraId="047EE4C7" w14:textId="77777777" w:rsidR="00FC4FE6" w:rsidRDefault="00FC4FE6"/>
    <w:p w14:paraId="131B57AC" w14:textId="77777777" w:rsidR="00FC4FE6" w:rsidRDefault="00FC4FE6"/>
  </w:footnote>
  <w:footnote w:type="continuationSeparator" w:id="0">
    <w:p w14:paraId="4ADBE49C" w14:textId="77777777" w:rsidR="00FC4FE6" w:rsidRDefault="00FC4FE6" w:rsidP="0068194B">
      <w:r>
        <w:continuationSeparator/>
      </w:r>
    </w:p>
    <w:p w14:paraId="70DE1EC5" w14:textId="77777777" w:rsidR="00FC4FE6" w:rsidRDefault="00FC4FE6"/>
    <w:p w14:paraId="144F4D33" w14:textId="77777777" w:rsidR="00FC4FE6" w:rsidRDefault="00FC4F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8388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950074" wp14:editId="0D3F31C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A0C6771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4616676">
    <w:abstractNumId w:val="9"/>
  </w:num>
  <w:num w:numId="2" w16cid:durableId="402069671">
    <w:abstractNumId w:val="8"/>
  </w:num>
  <w:num w:numId="3" w16cid:durableId="1969431845">
    <w:abstractNumId w:val="7"/>
  </w:num>
  <w:num w:numId="4" w16cid:durableId="639653536">
    <w:abstractNumId w:val="6"/>
  </w:num>
  <w:num w:numId="5" w16cid:durableId="1665812908">
    <w:abstractNumId w:val="10"/>
  </w:num>
  <w:num w:numId="6" w16cid:durableId="1381779881">
    <w:abstractNumId w:val="3"/>
  </w:num>
  <w:num w:numId="7" w16cid:durableId="678001024">
    <w:abstractNumId w:val="11"/>
  </w:num>
  <w:num w:numId="8" w16cid:durableId="1523393488">
    <w:abstractNumId w:val="2"/>
  </w:num>
  <w:num w:numId="9" w16cid:durableId="626083160">
    <w:abstractNumId w:val="12"/>
  </w:num>
  <w:num w:numId="10" w16cid:durableId="809791423">
    <w:abstractNumId w:val="5"/>
  </w:num>
  <w:num w:numId="11" w16cid:durableId="353970040">
    <w:abstractNumId w:val="4"/>
  </w:num>
  <w:num w:numId="12" w16cid:durableId="639384907">
    <w:abstractNumId w:val="1"/>
  </w:num>
  <w:num w:numId="13" w16cid:durableId="175997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27"/>
    <w:rsid w:val="000001EF"/>
    <w:rsid w:val="00007269"/>
    <w:rsid w:val="00007322"/>
    <w:rsid w:val="00007728"/>
    <w:rsid w:val="00022EB2"/>
    <w:rsid w:val="00024584"/>
    <w:rsid w:val="00024730"/>
    <w:rsid w:val="00034E1B"/>
    <w:rsid w:val="00055E95"/>
    <w:rsid w:val="0007021F"/>
    <w:rsid w:val="000915A1"/>
    <w:rsid w:val="00091C46"/>
    <w:rsid w:val="000A7A03"/>
    <w:rsid w:val="000B2BA5"/>
    <w:rsid w:val="000F2F8C"/>
    <w:rsid w:val="0010006E"/>
    <w:rsid w:val="001045A8"/>
    <w:rsid w:val="00114A91"/>
    <w:rsid w:val="001427E1"/>
    <w:rsid w:val="00160898"/>
    <w:rsid w:val="00163668"/>
    <w:rsid w:val="00171566"/>
    <w:rsid w:val="00174676"/>
    <w:rsid w:val="001755A8"/>
    <w:rsid w:val="00184014"/>
    <w:rsid w:val="00192008"/>
    <w:rsid w:val="001926DF"/>
    <w:rsid w:val="001C0E68"/>
    <w:rsid w:val="001C4B6F"/>
    <w:rsid w:val="001D0BF1"/>
    <w:rsid w:val="001E3120"/>
    <w:rsid w:val="001E3829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740A"/>
    <w:rsid w:val="00294998"/>
    <w:rsid w:val="00297F18"/>
    <w:rsid w:val="002A0120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55D7"/>
    <w:rsid w:val="00316DFF"/>
    <w:rsid w:val="00316EF9"/>
    <w:rsid w:val="00325B57"/>
    <w:rsid w:val="00336056"/>
    <w:rsid w:val="0034125F"/>
    <w:rsid w:val="003544E1"/>
    <w:rsid w:val="00366398"/>
    <w:rsid w:val="00385843"/>
    <w:rsid w:val="00394085"/>
    <w:rsid w:val="003A0632"/>
    <w:rsid w:val="003A30E5"/>
    <w:rsid w:val="003A5651"/>
    <w:rsid w:val="003A6ADF"/>
    <w:rsid w:val="003B093A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216D"/>
    <w:rsid w:val="00437E8C"/>
    <w:rsid w:val="00440225"/>
    <w:rsid w:val="004726BC"/>
    <w:rsid w:val="00474105"/>
    <w:rsid w:val="004804A5"/>
    <w:rsid w:val="00480E6E"/>
    <w:rsid w:val="00485F50"/>
    <w:rsid w:val="00486277"/>
    <w:rsid w:val="00494CF6"/>
    <w:rsid w:val="00495F8D"/>
    <w:rsid w:val="004A1FAE"/>
    <w:rsid w:val="004A32FF"/>
    <w:rsid w:val="004B06EB"/>
    <w:rsid w:val="004B6AD0"/>
    <w:rsid w:val="004C0CDB"/>
    <w:rsid w:val="004C2D5D"/>
    <w:rsid w:val="004C33E1"/>
    <w:rsid w:val="004E01EB"/>
    <w:rsid w:val="004E2794"/>
    <w:rsid w:val="004E6B01"/>
    <w:rsid w:val="004F6CDD"/>
    <w:rsid w:val="00510392"/>
    <w:rsid w:val="00513E2A"/>
    <w:rsid w:val="00566A35"/>
    <w:rsid w:val="0056701E"/>
    <w:rsid w:val="005740D7"/>
    <w:rsid w:val="005A0F26"/>
    <w:rsid w:val="005A19FD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1A27"/>
    <w:rsid w:val="006618E9"/>
    <w:rsid w:val="0068194B"/>
    <w:rsid w:val="00692703"/>
    <w:rsid w:val="006A1962"/>
    <w:rsid w:val="006B5D48"/>
    <w:rsid w:val="006B7D7B"/>
    <w:rsid w:val="006C1A5E"/>
    <w:rsid w:val="006C4CF3"/>
    <w:rsid w:val="006D65FA"/>
    <w:rsid w:val="006E1507"/>
    <w:rsid w:val="00700053"/>
    <w:rsid w:val="00712D8B"/>
    <w:rsid w:val="007273B7"/>
    <w:rsid w:val="00733E0A"/>
    <w:rsid w:val="0074403D"/>
    <w:rsid w:val="00746D44"/>
    <w:rsid w:val="00751DB6"/>
    <w:rsid w:val="007538DC"/>
    <w:rsid w:val="00757803"/>
    <w:rsid w:val="0079206B"/>
    <w:rsid w:val="00796076"/>
    <w:rsid w:val="007C0566"/>
    <w:rsid w:val="007C606B"/>
    <w:rsid w:val="007D6998"/>
    <w:rsid w:val="007E6A61"/>
    <w:rsid w:val="00801140"/>
    <w:rsid w:val="00803404"/>
    <w:rsid w:val="00804145"/>
    <w:rsid w:val="00834955"/>
    <w:rsid w:val="0085000A"/>
    <w:rsid w:val="00855B59"/>
    <w:rsid w:val="00860461"/>
    <w:rsid w:val="0086487C"/>
    <w:rsid w:val="00870B20"/>
    <w:rsid w:val="0087626C"/>
    <w:rsid w:val="00880CCF"/>
    <w:rsid w:val="008829F8"/>
    <w:rsid w:val="00885897"/>
    <w:rsid w:val="008A6538"/>
    <w:rsid w:val="008C7056"/>
    <w:rsid w:val="008E318F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0051"/>
    <w:rsid w:val="009650EA"/>
    <w:rsid w:val="0097790C"/>
    <w:rsid w:val="0098506E"/>
    <w:rsid w:val="009A44CE"/>
    <w:rsid w:val="009C4DFC"/>
    <w:rsid w:val="009D1AA4"/>
    <w:rsid w:val="009D44F8"/>
    <w:rsid w:val="009E3160"/>
    <w:rsid w:val="009E553E"/>
    <w:rsid w:val="009E7B09"/>
    <w:rsid w:val="009F220C"/>
    <w:rsid w:val="009F3B05"/>
    <w:rsid w:val="009F4931"/>
    <w:rsid w:val="00A074E9"/>
    <w:rsid w:val="00A14534"/>
    <w:rsid w:val="00A16DAA"/>
    <w:rsid w:val="00A24162"/>
    <w:rsid w:val="00A25023"/>
    <w:rsid w:val="00A270EA"/>
    <w:rsid w:val="00A34BA2"/>
    <w:rsid w:val="00A36F27"/>
    <w:rsid w:val="00A4067F"/>
    <w:rsid w:val="00A42E32"/>
    <w:rsid w:val="00A46452"/>
    <w:rsid w:val="00A46E63"/>
    <w:rsid w:val="00A51DC5"/>
    <w:rsid w:val="00A53DE1"/>
    <w:rsid w:val="00A615E1"/>
    <w:rsid w:val="00A61F2F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2396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1755"/>
    <w:rsid w:val="00BB4E51"/>
    <w:rsid w:val="00BD431F"/>
    <w:rsid w:val="00BE423E"/>
    <w:rsid w:val="00BF61AC"/>
    <w:rsid w:val="00C47BF5"/>
    <w:rsid w:val="00C47FA6"/>
    <w:rsid w:val="00C57FC6"/>
    <w:rsid w:val="00C66A7D"/>
    <w:rsid w:val="00C779DA"/>
    <w:rsid w:val="00C81256"/>
    <w:rsid w:val="00C814F7"/>
    <w:rsid w:val="00CA4B4D"/>
    <w:rsid w:val="00CB35C3"/>
    <w:rsid w:val="00CC24D2"/>
    <w:rsid w:val="00CD323D"/>
    <w:rsid w:val="00CE4030"/>
    <w:rsid w:val="00CE64B3"/>
    <w:rsid w:val="00CF1A49"/>
    <w:rsid w:val="00D05E34"/>
    <w:rsid w:val="00D0630C"/>
    <w:rsid w:val="00D13AE7"/>
    <w:rsid w:val="00D243A9"/>
    <w:rsid w:val="00D3054B"/>
    <w:rsid w:val="00D305E5"/>
    <w:rsid w:val="00D37CD3"/>
    <w:rsid w:val="00D6512B"/>
    <w:rsid w:val="00D66A52"/>
    <w:rsid w:val="00D66EFA"/>
    <w:rsid w:val="00D72A2D"/>
    <w:rsid w:val="00D9521A"/>
    <w:rsid w:val="00DA20B6"/>
    <w:rsid w:val="00DA3914"/>
    <w:rsid w:val="00DA59AA"/>
    <w:rsid w:val="00DB6915"/>
    <w:rsid w:val="00DB7E1E"/>
    <w:rsid w:val="00DC1B78"/>
    <w:rsid w:val="00DC2A2F"/>
    <w:rsid w:val="00DC3B96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5F8F"/>
    <w:rsid w:val="00E81CC5"/>
    <w:rsid w:val="00E85A87"/>
    <w:rsid w:val="00E85B4A"/>
    <w:rsid w:val="00E91D79"/>
    <w:rsid w:val="00E9528E"/>
    <w:rsid w:val="00EA087E"/>
    <w:rsid w:val="00EA2027"/>
    <w:rsid w:val="00EA5099"/>
    <w:rsid w:val="00EC1351"/>
    <w:rsid w:val="00EC4CBF"/>
    <w:rsid w:val="00EC63EB"/>
    <w:rsid w:val="00EE2CA8"/>
    <w:rsid w:val="00EE596C"/>
    <w:rsid w:val="00EF17E8"/>
    <w:rsid w:val="00EF51D9"/>
    <w:rsid w:val="00F130DD"/>
    <w:rsid w:val="00F24884"/>
    <w:rsid w:val="00F476C4"/>
    <w:rsid w:val="00F548DB"/>
    <w:rsid w:val="00F61D5E"/>
    <w:rsid w:val="00F61DF9"/>
    <w:rsid w:val="00F65031"/>
    <w:rsid w:val="00F81960"/>
    <w:rsid w:val="00F82424"/>
    <w:rsid w:val="00F8769D"/>
    <w:rsid w:val="00F9350C"/>
    <w:rsid w:val="00F94EB5"/>
    <w:rsid w:val="00F9624D"/>
    <w:rsid w:val="00FB1418"/>
    <w:rsid w:val="00FB31C1"/>
    <w:rsid w:val="00FB58F2"/>
    <w:rsid w:val="00FC4FE6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FB2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oah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C66CAFAF2240289C214E95539EC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824EF-4DDA-43F7-9751-CDE3882D48AD}"/>
      </w:docPartPr>
      <w:docPartBody>
        <w:p w:rsidR="00000000" w:rsidRDefault="00000000">
          <w:pPr>
            <w:pStyle w:val="8AC66CAFAF2240289C214E95539EC832"/>
          </w:pPr>
          <w:r w:rsidRPr="00CF1A49">
            <w:t>Email</w:t>
          </w:r>
        </w:p>
      </w:docPartBody>
    </w:docPart>
    <w:docPart>
      <w:docPartPr>
        <w:name w:val="CC17F0B526DC4727A467207E9E339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974F2-288F-4FEB-B160-4388C9E5F33A}"/>
      </w:docPartPr>
      <w:docPartBody>
        <w:p w:rsidR="00000000" w:rsidRDefault="00000000">
          <w:pPr>
            <w:pStyle w:val="CC17F0B526DC4727A467207E9E339697"/>
          </w:pPr>
          <w:r w:rsidRPr="00CF1A49">
            <w:t>Experience</w:t>
          </w:r>
        </w:p>
      </w:docPartBody>
    </w:docPart>
    <w:docPart>
      <w:docPartPr>
        <w:name w:val="4D35EF67E78949A298C75FA393AAD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1A204-F029-45C4-9026-602198F9367A}"/>
      </w:docPartPr>
      <w:docPartBody>
        <w:p w:rsidR="00000000" w:rsidRDefault="00000000">
          <w:pPr>
            <w:pStyle w:val="4D35EF67E78949A298C75FA393AAD86C"/>
          </w:pPr>
          <w:r w:rsidRPr="00CF1A49">
            <w:t>Education</w:t>
          </w:r>
        </w:p>
      </w:docPartBody>
    </w:docPart>
    <w:docPart>
      <w:docPartPr>
        <w:name w:val="D24F1DABD831422EBF9EE1AD37BEF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4B71F-A75E-4489-84C0-3002B6C43932}"/>
      </w:docPartPr>
      <w:docPartBody>
        <w:p w:rsidR="00000000" w:rsidRDefault="00000000">
          <w:pPr>
            <w:pStyle w:val="D24F1DABD831422EBF9EE1AD37BEF390"/>
          </w:pPr>
          <w:r w:rsidRPr="00CF1A49">
            <w:t>Skills</w:t>
          </w:r>
        </w:p>
      </w:docPartBody>
    </w:docPart>
    <w:docPart>
      <w:docPartPr>
        <w:name w:val="28FDA3F401E641D499F46C2BE1090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1B7FE-E101-4A6B-8883-59DA9550695A}"/>
      </w:docPartPr>
      <w:docPartBody>
        <w:p w:rsidR="00000000" w:rsidRDefault="00000000">
          <w:pPr>
            <w:pStyle w:val="28FDA3F401E641D499F46C2BE1090AB8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A6"/>
    <w:rsid w:val="000F66A6"/>
    <w:rsid w:val="008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F2AE8528F8497C9C39C17768DCB0A0">
    <w:name w:val="0DF2AE8528F8497C9C39C17768DCB0A0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F3E9C7ABC3646BC980F0422F70B3106">
    <w:name w:val="3F3E9C7ABC3646BC980F0422F70B3106"/>
  </w:style>
  <w:style w:type="paragraph" w:customStyle="1" w:styleId="26CBAA0EB7694917B63364FBABB379F9">
    <w:name w:val="26CBAA0EB7694917B63364FBABB379F9"/>
  </w:style>
  <w:style w:type="paragraph" w:customStyle="1" w:styleId="B432ACE2F6ED475C9325EE8D9AB359EC">
    <w:name w:val="B432ACE2F6ED475C9325EE8D9AB359EC"/>
  </w:style>
  <w:style w:type="paragraph" w:customStyle="1" w:styleId="A3D19F7E1F9E4D0582CF9C294ADC60E8">
    <w:name w:val="A3D19F7E1F9E4D0582CF9C294ADC60E8"/>
  </w:style>
  <w:style w:type="paragraph" w:customStyle="1" w:styleId="8AC66CAFAF2240289C214E95539EC832">
    <w:name w:val="8AC66CAFAF2240289C214E95539EC832"/>
  </w:style>
  <w:style w:type="paragraph" w:customStyle="1" w:styleId="59CE0ADCA05041A4B7344DDD13729C96">
    <w:name w:val="59CE0ADCA05041A4B7344DDD13729C96"/>
  </w:style>
  <w:style w:type="paragraph" w:customStyle="1" w:styleId="3DFB74DC667E4FAE98C7A59E1F2D67BA">
    <w:name w:val="3DFB74DC667E4FAE98C7A59E1F2D67BA"/>
  </w:style>
  <w:style w:type="paragraph" w:customStyle="1" w:styleId="521CB08D441749C5964CA9BA208EB5D5">
    <w:name w:val="521CB08D441749C5964CA9BA208EB5D5"/>
  </w:style>
  <w:style w:type="paragraph" w:customStyle="1" w:styleId="8984102A776C4828A0EE5E34BFB4F7DB">
    <w:name w:val="8984102A776C4828A0EE5E34BFB4F7DB"/>
  </w:style>
  <w:style w:type="paragraph" w:customStyle="1" w:styleId="036B6577D04A4B4DB694100F1B2DDF3C">
    <w:name w:val="036B6577D04A4B4DB694100F1B2DDF3C"/>
  </w:style>
  <w:style w:type="paragraph" w:customStyle="1" w:styleId="CC17F0B526DC4727A467207E9E339697">
    <w:name w:val="CC17F0B526DC4727A467207E9E339697"/>
  </w:style>
  <w:style w:type="paragraph" w:customStyle="1" w:styleId="8C8AB73604C24F6489C1587FC51F2FEC">
    <w:name w:val="8C8AB73604C24F6489C1587FC51F2FEC"/>
  </w:style>
  <w:style w:type="paragraph" w:customStyle="1" w:styleId="38986D1AE01F4D3BBAABE20DCE6351D0">
    <w:name w:val="38986D1AE01F4D3BBAABE20DCE6351D0"/>
  </w:style>
  <w:style w:type="paragraph" w:customStyle="1" w:styleId="BE852D5A6300461B8062C450FDD6F097">
    <w:name w:val="BE852D5A6300461B8062C450FDD6F097"/>
  </w:style>
  <w:style w:type="character" w:styleId="SubtleReference">
    <w:name w:val="Subtle Reference"/>
    <w:basedOn w:val="DefaultParagraphFont"/>
    <w:uiPriority w:val="10"/>
    <w:qFormat/>
    <w:rsid w:val="000F66A6"/>
    <w:rPr>
      <w:b/>
      <w:caps w:val="0"/>
      <w:smallCaps/>
      <w:color w:val="595959" w:themeColor="text1" w:themeTint="A6"/>
    </w:rPr>
  </w:style>
  <w:style w:type="paragraph" w:customStyle="1" w:styleId="ADB4A37E22E04998B81BB28265A9D0CD">
    <w:name w:val="ADB4A37E22E04998B81BB28265A9D0CD"/>
  </w:style>
  <w:style w:type="paragraph" w:customStyle="1" w:styleId="E2001119ADF0465D8166CA65E606340C">
    <w:name w:val="E2001119ADF0465D8166CA65E606340C"/>
  </w:style>
  <w:style w:type="paragraph" w:customStyle="1" w:styleId="0AE482A8A1204462AE57CAC789274079">
    <w:name w:val="0AE482A8A1204462AE57CAC789274079"/>
  </w:style>
  <w:style w:type="paragraph" w:customStyle="1" w:styleId="EF82EBCB35704D7FA60DAE861AF3898E">
    <w:name w:val="EF82EBCB35704D7FA60DAE861AF3898E"/>
  </w:style>
  <w:style w:type="paragraph" w:customStyle="1" w:styleId="BE45C32EC9424A04B02476590C007CF7">
    <w:name w:val="BE45C32EC9424A04B02476590C007CF7"/>
  </w:style>
  <w:style w:type="paragraph" w:customStyle="1" w:styleId="90EE9080C591433EADF54DFD633D0DD0">
    <w:name w:val="90EE9080C591433EADF54DFD633D0DD0"/>
  </w:style>
  <w:style w:type="paragraph" w:customStyle="1" w:styleId="78EE6E3764AB4CEDADD33E04280DBEAA">
    <w:name w:val="78EE6E3764AB4CEDADD33E04280DBEAA"/>
  </w:style>
  <w:style w:type="paragraph" w:customStyle="1" w:styleId="4D35EF67E78949A298C75FA393AAD86C">
    <w:name w:val="4D35EF67E78949A298C75FA393AAD86C"/>
  </w:style>
  <w:style w:type="paragraph" w:customStyle="1" w:styleId="0281374F620043C6BD34E0FB43143A50">
    <w:name w:val="0281374F620043C6BD34E0FB43143A50"/>
  </w:style>
  <w:style w:type="paragraph" w:customStyle="1" w:styleId="CFD3D84930324F7885AB278CF719A26E">
    <w:name w:val="CFD3D84930324F7885AB278CF719A26E"/>
  </w:style>
  <w:style w:type="paragraph" w:customStyle="1" w:styleId="336D46E9915A486EAB4EDDE7B0D8E11B">
    <w:name w:val="336D46E9915A486EAB4EDDE7B0D8E11B"/>
  </w:style>
  <w:style w:type="paragraph" w:customStyle="1" w:styleId="063F948FBDC64AB99F010C16A49783B9">
    <w:name w:val="063F948FBDC64AB99F010C16A49783B9"/>
  </w:style>
  <w:style w:type="paragraph" w:customStyle="1" w:styleId="4856F8114D6E4530B270A7E8C11B9EE4">
    <w:name w:val="4856F8114D6E4530B270A7E8C11B9EE4"/>
  </w:style>
  <w:style w:type="paragraph" w:customStyle="1" w:styleId="FE631DB27C04491683B98D04D8F4FE45">
    <w:name w:val="FE631DB27C04491683B98D04D8F4FE45"/>
  </w:style>
  <w:style w:type="paragraph" w:customStyle="1" w:styleId="ED7FC64F00EE4EAC9E2CD171C6089D21">
    <w:name w:val="ED7FC64F00EE4EAC9E2CD171C6089D21"/>
  </w:style>
  <w:style w:type="paragraph" w:customStyle="1" w:styleId="AF6160F1C058483EBD2C20E406A62A50">
    <w:name w:val="AF6160F1C058483EBD2C20E406A62A50"/>
  </w:style>
  <w:style w:type="paragraph" w:customStyle="1" w:styleId="104DAE84B6004ACA9B0571ABF6AEEA00">
    <w:name w:val="104DAE84B6004ACA9B0571ABF6AEEA00"/>
  </w:style>
  <w:style w:type="paragraph" w:customStyle="1" w:styleId="CEA8F9C6C5CE407AAE4C2B9B42F33978">
    <w:name w:val="CEA8F9C6C5CE407AAE4C2B9B42F33978"/>
  </w:style>
  <w:style w:type="paragraph" w:customStyle="1" w:styleId="D24F1DABD831422EBF9EE1AD37BEF390">
    <w:name w:val="D24F1DABD831422EBF9EE1AD37BEF390"/>
  </w:style>
  <w:style w:type="paragraph" w:customStyle="1" w:styleId="5271F85B471F4C489A18751410B6E70F">
    <w:name w:val="5271F85B471F4C489A18751410B6E70F"/>
  </w:style>
  <w:style w:type="paragraph" w:customStyle="1" w:styleId="E4FCEA6CEEEE4EF39AF785854897A5CB">
    <w:name w:val="E4FCEA6CEEEE4EF39AF785854897A5CB"/>
  </w:style>
  <w:style w:type="paragraph" w:customStyle="1" w:styleId="DCAFF26C8A154731922FB543A09D1B2C">
    <w:name w:val="DCAFF26C8A154731922FB543A09D1B2C"/>
  </w:style>
  <w:style w:type="paragraph" w:customStyle="1" w:styleId="E6448E1303AB4793824D56DDB1DA3E15">
    <w:name w:val="E6448E1303AB4793824D56DDB1DA3E15"/>
  </w:style>
  <w:style w:type="paragraph" w:customStyle="1" w:styleId="CFB15EFFEB29462E91E92D469F16AA89">
    <w:name w:val="CFB15EFFEB29462E91E92D469F16AA89"/>
  </w:style>
  <w:style w:type="paragraph" w:customStyle="1" w:styleId="28FDA3F401E641D499F46C2BE1090AB8">
    <w:name w:val="28FDA3F401E641D499F46C2BE1090AB8"/>
  </w:style>
  <w:style w:type="paragraph" w:customStyle="1" w:styleId="23CCDA1184524855ADEA043F7E0E049C">
    <w:name w:val="23CCDA1184524855ADEA043F7E0E049C"/>
  </w:style>
  <w:style w:type="paragraph" w:customStyle="1" w:styleId="2DA7BC740EB8447D834C7AE27993DCBD">
    <w:name w:val="2DA7BC740EB8447D834C7AE27993DCBD"/>
    <w:rsid w:val="000F66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2022-07-28T18:17:00Z</dcterms:created>
  <dcterms:modified xsi:type="dcterms:W3CDTF">2022-07-28T19:00:00Z</dcterms:modified>
  <cp:category/>
</cp:coreProperties>
</file>